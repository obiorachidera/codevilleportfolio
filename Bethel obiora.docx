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794C2F" w:rsidP="00794C2F">
            <w:r>
              <w:t xml:space="preserve">Bethel </w:t>
            </w:r>
            <w:proofErr w:type="spellStart"/>
            <w:r>
              <w:rPr>
                <w:rStyle w:val="IntenseEmphasis"/>
              </w:rPr>
              <w:t>obiora</w:t>
            </w:r>
            <w:proofErr w:type="spellEnd"/>
          </w:p>
          <w:p w:rsidR="00692703" w:rsidRPr="00CF1A49" w:rsidRDefault="00794C2F" w:rsidP="00913946">
            <w:pPr>
              <w:pStyle w:val="ContactInfo"/>
              <w:contextualSpacing w:val="0"/>
            </w:pPr>
            <w:r>
              <w:t>Jubilee estate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B7303FB3E864D9D970712FE735B85E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09159097053</w:t>
            </w:r>
          </w:p>
          <w:p w:rsidR="00692703" w:rsidRPr="00CF1A49" w:rsidRDefault="00ED7B3B" w:rsidP="00ED7B3B">
            <w:pPr>
              <w:pStyle w:val="ContactInfoEmphasis"/>
              <w:contextualSpacing w:val="0"/>
            </w:pPr>
            <w:r>
              <w:t xml:space="preserve"> Obiorachidera596@gmail.com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7CBBE0990864B1BBA17B978BD9FE44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F6B95C37A9444966A43D2605644C305E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DB9DC3C359F4B4CA6593B8175D3DF0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C87AB387D47B47E0BFF5DBECBDE9F3E6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Default="00794C2F" w:rsidP="00794C2F">
            <w:pPr>
              <w:contextualSpacing w:val="0"/>
            </w:pPr>
            <w:r>
              <w:t>A motivated, adaptable Computing graduate seeking a position in an IT position which will utilize</w:t>
            </w:r>
          </w:p>
          <w:p w:rsidR="00794C2F" w:rsidRPr="00CF1A49" w:rsidRDefault="00794C2F" w:rsidP="00794C2F">
            <w:pPr>
              <w:contextualSpacing w:val="0"/>
            </w:pPr>
            <w:r>
              <w:t>The professional and technical skills</w:t>
            </w:r>
            <w:r w:rsidR="003A4FBF">
              <w:t xml:space="preserve"> developed </w:t>
            </w:r>
            <w:r w:rsidR="00ED7B3B">
              <w:t>through passed work experiences in this field.</w:t>
            </w:r>
          </w:p>
        </w:tc>
      </w:tr>
    </w:tbl>
    <w:p w:rsidR="004E01EB" w:rsidRPr="00CF1A49" w:rsidRDefault="003A4FB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2D34CBD658A43D2A92B4A11361AFCD3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ED7B3B" w:rsidP="001D0BF1">
            <w:pPr>
              <w:pStyle w:val="Heading3"/>
              <w:contextualSpacing w:val="0"/>
              <w:outlineLvl w:val="2"/>
            </w:pPr>
            <w:r>
              <w:t>2017</w:t>
            </w:r>
            <w:r w:rsidR="001D0BF1" w:rsidRPr="00CF1A49">
              <w:t xml:space="preserve">– </w:t>
            </w:r>
            <w:r>
              <w:t>2021</w:t>
            </w:r>
          </w:p>
          <w:p w:rsidR="001D0BF1" w:rsidRPr="00CF1A49" w:rsidRDefault="00ED7B3B" w:rsidP="001D0BF1">
            <w:pPr>
              <w:pStyle w:val="Heading2"/>
              <w:contextualSpacing w:val="0"/>
              <w:outlineLvl w:val="1"/>
            </w:pPr>
            <w:r>
              <w:t>it systems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hallgreen</w:t>
            </w:r>
          </w:p>
          <w:p w:rsidR="001E3120" w:rsidRPr="00CF1A49" w:rsidRDefault="00ED7B3B" w:rsidP="00ED7B3B">
            <w:pPr>
              <w:contextualSpacing w:val="0"/>
            </w:pPr>
            <w:r>
              <w:t xml:space="preserve">Member of  </w:t>
            </w:r>
            <w:proofErr w:type="spellStart"/>
            <w:r>
              <w:t>british</w:t>
            </w:r>
            <w:proofErr w:type="spellEnd"/>
            <w:r>
              <w:t xml:space="preserve"> Computing society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ED7B3B">
            <w:pPr>
              <w:pStyle w:val="Heading3"/>
              <w:contextualSpacing w:val="0"/>
            </w:pPr>
          </w:p>
          <w:p w:rsidR="00F61DF9" w:rsidRDefault="00F61DF9" w:rsidP="00ED7B3B"/>
        </w:tc>
      </w:tr>
    </w:tbl>
    <w:sdt>
      <w:sdtPr>
        <w:alias w:val="Education:"/>
        <w:tag w:val="Education:"/>
        <w:id w:val="-1908763273"/>
        <w:placeholder>
          <w:docPart w:val="FA9D63C047534689B96C285917FF86CE"/>
        </w:placeholder>
        <w:temporary/>
        <w:showingPlcHdr/>
        <w15:appearance w15:val="hidden"/>
      </w:sdt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ED7B3B" w:rsidP="001D0BF1">
            <w:pPr>
              <w:pStyle w:val="Heading3"/>
              <w:contextualSpacing w:val="0"/>
              <w:outlineLvl w:val="2"/>
            </w:pPr>
            <w:r>
              <w:t>october</w:t>
            </w:r>
            <w:r w:rsidR="001D0BF1" w:rsidRPr="00CF1A49">
              <w:t xml:space="preserve"> </w:t>
            </w:r>
            <w:r>
              <w:t>2019</w:t>
            </w:r>
          </w:p>
          <w:p w:rsidR="001D0BF1" w:rsidRPr="00CF1A49" w:rsidRDefault="00ED7B3B" w:rsidP="001D0BF1">
            <w:pPr>
              <w:pStyle w:val="Heading2"/>
              <w:contextualSpacing w:val="0"/>
              <w:outlineLvl w:val="1"/>
            </w:pPr>
            <w:r>
              <w:t>ist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havard university</w:t>
            </w:r>
          </w:p>
          <w:p w:rsidR="007538DC" w:rsidRPr="00CF1A49" w:rsidRDefault="00ED7B3B" w:rsidP="00ED7B3B">
            <w:pPr>
              <w:contextualSpacing w:val="0"/>
            </w:pPr>
            <w:proofErr w:type="spellStart"/>
            <w:r>
              <w:t>Ist</w:t>
            </w:r>
            <w:proofErr w:type="spellEnd"/>
            <w:r>
              <w:t xml:space="preserve"> degree with professional placement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ED7B3B" w:rsidP="00F61DF9">
            <w:pPr>
              <w:pStyle w:val="Heading3"/>
              <w:contextualSpacing w:val="0"/>
              <w:outlineLvl w:val="2"/>
            </w:pPr>
            <w:r>
              <w:t>july</w:t>
            </w:r>
            <w:r w:rsidR="00F61DF9" w:rsidRPr="00CF1A49">
              <w:t xml:space="preserve"> </w:t>
            </w:r>
            <w:r>
              <w:t>2022</w:t>
            </w:r>
          </w:p>
          <w:p w:rsidR="00F61DF9" w:rsidRPr="00CF1A49" w:rsidRDefault="00ED7B3B" w:rsidP="00F61DF9">
            <w:pPr>
              <w:pStyle w:val="Heading2"/>
              <w:contextualSpacing w:val="0"/>
              <w:outlineLvl w:val="1"/>
            </w:pPr>
            <w:r>
              <w:t>bcet national diploma in it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westerfield college</w:t>
            </w:r>
          </w:p>
          <w:p w:rsidR="00F61DF9" w:rsidRDefault="00ED7B3B" w:rsidP="00ED7B3B">
            <w:r>
              <w:t>Grade achieved: triple distinction</w:t>
            </w:r>
          </w:p>
        </w:tc>
      </w:tr>
    </w:tbl>
    <w:sdt>
      <w:sdtPr>
        <w:alias w:val="Skills:"/>
        <w:tag w:val="Skills:"/>
        <w:id w:val="-1392877668"/>
        <w:placeholder>
          <w:docPart w:val="E252B8BBBDB64C5EB17A0BA65D1ED6C4"/>
        </w:placeholder>
        <w:temporary/>
        <w:showingPlcHdr/>
        <w15:appearance w15:val="hidden"/>
      </w:sdt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ED7B3B" w:rsidP="006E1507">
            <w:pPr>
              <w:pStyle w:val="ListBullet"/>
              <w:contextualSpacing w:val="0"/>
            </w:pPr>
            <w:r>
              <w:t>Training new IT staff</w:t>
            </w:r>
          </w:p>
          <w:p w:rsidR="001F4E6D" w:rsidRPr="006E1507" w:rsidRDefault="00ED7B3B" w:rsidP="00ED7B3B">
            <w:pPr>
              <w:pStyle w:val="ListBullet"/>
              <w:contextualSpacing w:val="0"/>
            </w:pPr>
            <w:r>
              <w:t>Researching, installing and configuring new computer systems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ED7B3B" w:rsidP="006E1507">
            <w:pPr>
              <w:pStyle w:val="ListBullet"/>
              <w:contextualSpacing w:val="0"/>
            </w:pPr>
            <w:r>
              <w:t>Professional and social aspects of computing</w:t>
            </w:r>
          </w:p>
          <w:p w:rsidR="001E3120" w:rsidRPr="006E1507" w:rsidRDefault="00ED7B3B" w:rsidP="00ED7B3B">
            <w:pPr>
              <w:pStyle w:val="ListBullet"/>
              <w:contextualSpacing w:val="0"/>
            </w:pPr>
            <w:r>
              <w:t>Information security</w:t>
            </w:r>
          </w:p>
        </w:tc>
      </w:tr>
    </w:tbl>
    <w:sdt>
      <w:sdtPr>
        <w:alias w:val="Activities:"/>
        <w:tag w:val="Activities:"/>
        <w:id w:val="1223332893"/>
        <w:placeholder>
          <w:docPart w:val="2FDE85EA16974E0EAB4E537BF3A8FFDE"/>
        </w:placeholder>
        <w:temporary/>
        <w:showingPlcHdr/>
        <w15:appearance w15:val="hidden"/>
      </w:sdtPr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ED7B3B" w:rsidP="006E1507">
      <w:r>
        <w:t>Ensuring that the laws are adhere to followed properly.</w:t>
      </w:r>
      <w:bookmarkStart w:id="0" w:name="_GoBack"/>
      <w:bookmarkEnd w:id="0"/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56E" w:rsidRDefault="0057156E" w:rsidP="0068194B">
      <w:r>
        <w:separator/>
      </w:r>
    </w:p>
    <w:p w:rsidR="0057156E" w:rsidRDefault="0057156E"/>
    <w:p w:rsidR="0057156E" w:rsidRDefault="0057156E"/>
  </w:endnote>
  <w:endnote w:type="continuationSeparator" w:id="0">
    <w:p w:rsidR="0057156E" w:rsidRDefault="0057156E" w:rsidP="0068194B">
      <w:r>
        <w:continuationSeparator/>
      </w:r>
    </w:p>
    <w:p w:rsidR="0057156E" w:rsidRDefault="0057156E"/>
    <w:p w:rsidR="0057156E" w:rsidRDefault="00571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56E" w:rsidRDefault="0057156E" w:rsidP="0068194B">
      <w:r>
        <w:separator/>
      </w:r>
    </w:p>
    <w:p w:rsidR="0057156E" w:rsidRDefault="0057156E"/>
    <w:p w:rsidR="0057156E" w:rsidRDefault="0057156E"/>
  </w:footnote>
  <w:footnote w:type="continuationSeparator" w:id="0">
    <w:p w:rsidR="0057156E" w:rsidRDefault="0057156E" w:rsidP="0068194B">
      <w:r>
        <w:continuationSeparator/>
      </w:r>
    </w:p>
    <w:p w:rsidR="0057156E" w:rsidRDefault="0057156E"/>
    <w:p w:rsidR="0057156E" w:rsidRDefault="005715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AF0D8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2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4FBF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156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4C2F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7B3B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90160F-3B16-4A9F-B01F-E4C852BE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7303FB3E864D9D970712FE735B8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AF98F-D069-407D-80FB-A6729D2694AC}"/>
      </w:docPartPr>
      <w:docPartBody>
        <w:p w:rsidR="00000000" w:rsidRDefault="00142082">
          <w:pPr>
            <w:pStyle w:val="0B7303FB3E864D9D970712FE735B85EC"/>
          </w:pPr>
          <w:r w:rsidRPr="00CF1A49">
            <w:t>·</w:t>
          </w:r>
        </w:p>
      </w:docPartBody>
    </w:docPart>
    <w:docPart>
      <w:docPartPr>
        <w:name w:val="47CBBE0990864B1BBA17B978BD9F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1A48A-24D4-49FF-A28B-DF8BF739F882}"/>
      </w:docPartPr>
      <w:docPartBody>
        <w:p w:rsidR="00000000" w:rsidRDefault="00142082">
          <w:pPr>
            <w:pStyle w:val="47CBBE0990864B1BBA17B978BD9FE448"/>
          </w:pPr>
          <w:r w:rsidRPr="00CF1A49">
            <w:t>·</w:t>
          </w:r>
        </w:p>
      </w:docPartBody>
    </w:docPart>
    <w:docPart>
      <w:docPartPr>
        <w:name w:val="F6B95C37A9444966A43D2605644C3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F5BC-9687-481D-B0A7-10761E238852}"/>
      </w:docPartPr>
      <w:docPartBody>
        <w:p w:rsidR="00000000" w:rsidRDefault="00142082">
          <w:pPr>
            <w:pStyle w:val="F6B95C37A9444966A43D2605644C305E"/>
          </w:pPr>
          <w:r w:rsidRPr="00CF1A49">
            <w:t>LinkedIn Profile</w:t>
          </w:r>
        </w:p>
      </w:docPartBody>
    </w:docPart>
    <w:docPart>
      <w:docPartPr>
        <w:name w:val="7DB9DC3C359F4B4CA6593B8175D3D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ED94D-E6CA-492F-839D-4614CD72B607}"/>
      </w:docPartPr>
      <w:docPartBody>
        <w:p w:rsidR="00000000" w:rsidRDefault="00142082">
          <w:pPr>
            <w:pStyle w:val="7DB9DC3C359F4B4CA6593B8175D3DF08"/>
          </w:pPr>
          <w:r w:rsidRPr="00CF1A49">
            <w:t>·</w:t>
          </w:r>
        </w:p>
      </w:docPartBody>
    </w:docPart>
    <w:docPart>
      <w:docPartPr>
        <w:name w:val="C87AB387D47B47E0BFF5DBECBDE9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1638A-3A18-466A-AF21-F1150F72E5AD}"/>
      </w:docPartPr>
      <w:docPartBody>
        <w:p w:rsidR="00000000" w:rsidRDefault="00142082">
          <w:pPr>
            <w:pStyle w:val="C87AB387D47B47E0BFF5DBECBDE9F3E6"/>
          </w:pPr>
          <w:r w:rsidRPr="00CF1A49">
            <w:t>Twitter/Blog/Portfolio</w:t>
          </w:r>
        </w:p>
      </w:docPartBody>
    </w:docPart>
    <w:docPart>
      <w:docPartPr>
        <w:name w:val="92D34CBD658A43D2A92B4A11361AF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DF92-F16D-498F-8822-DFCEC2956655}"/>
      </w:docPartPr>
      <w:docPartBody>
        <w:p w:rsidR="00000000" w:rsidRDefault="00142082">
          <w:pPr>
            <w:pStyle w:val="92D34CBD658A43D2A92B4A11361AFCD3"/>
          </w:pPr>
          <w:r w:rsidRPr="00CF1A49">
            <w:t>Experience</w:t>
          </w:r>
        </w:p>
      </w:docPartBody>
    </w:docPart>
    <w:docPart>
      <w:docPartPr>
        <w:name w:val="FA9D63C047534689B96C285917FF8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1BC5-B30E-4878-A8BA-A2067B9A06A3}"/>
      </w:docPartPr>
      <w:docPartBody>
        <w:p w:rsidR="00000000" w:rsidRDefault="00142082">
          <w:pPr>
            <w:pStyle w:val="FA9D63C047534689B96C285917FF86CE"/>
          </w:pPr>
          <w:r w:rsidRPr="00CF1A49">
            <w:t>Education</w:t>
          </w:r>
        </w:p>
      </w:docPartBody>
    </w:docPart>
    <w:docPart>
      <w:docPartPr>
        <w:name w:val="E252B8BBBDB64C5EB17A0BA65D1E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B59D-2229-41DA-BDE5-70FBFD9BA0DC}"/>
      </w:docPartPr>
      <w:docPartBody>
        <w:p w:rsidR="00000000" w:rsidRDefault="00142082">
          <w:pPr>
            <w:pStyle w:val="E252B8BBBDB64C5EB17A0BA65D1ED6C4"/>
          </w:pPr>
          <w:r w:rsidRPr="00CF1A49">
            <w:t>Skills</w:t>
          </w:r>
        </w:p>
      </w:docPartBody>
    </w:docPart>
    <w:docPart>
      <w:docPartPr>
        <w:name w:val="2FDE85EA16974E0EAB4E537BF3A8F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C2CFB-4C70-49D4-9AC7-34538D7A1153}"/>
      </w:docPartPr>
      <w:docPartBody>
        <w:p w:rsidR="00000000" w:rsidRDefault="00142082">
          <w:pPr>
            <w:pStyle w:val="2FDE85EA16974E0EAB4E537BF3A8FFDE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82"/>
    <w:rsid w:val="0014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F16C83ACF435BAA5191785D9B87DE">
    <w:name w:val="0EEF16C83ACF435BAA5191785D9B87D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12A789BA77542D8BF3383F89282ABFB">
    <w:name w:val="612A789BA77542D8BF3383F89282ABFB"/>
  </w:style>
  <w:style w:type="paragraph" w:customStyle="1" w:styleId="329A3BB91FD0499385D66FF66943F59D">
    <w:name w:val="329A3BB91FD0499385D66FF66943F59D"/>
  </w:style>
  <w:style w:type="paragraph" w:customStyle="1" w:styleId="0B7303FB3E864D9D970712FE735B85EC">
    <w:name w:val="0B7303FB3E864D9D970712FE735B85EC"/>
  </w:style>
  <w:style w:type="paragraph" w:customStyle="1" w:styleId="D53A911C125E4608B14967ABE9469E78">
    <w:name w:val="D53A911C125E4608B14967ABE9469E78"/>
  </w:style>
  <w:style w:type="paragraph" w:customStyle="1" w:styleId="643ABAD9FC354E6E96FC7A0C6C6C2335">
    <w:name w:val="643ABAD9FC354E6E96FC7A0C6C6C2335"/>
  </w:style>
  <w:style w:type="paragraph" w:customStyle="1" w:styleId="47CBBE0990864B1BBA17B978BD9FE448">
    <w:name w:val="47CBBE0990864B1BBA17B978BD9FE448"/>
  </w:style>
  <w:style w:type="paragraph" w:customStyle="1" w:styleId="F6B95C37A9444966A43D2605644C305E">
    <w:name w:val="F6B95C37A9444966A43D2605644C305E"/>
  </w:style>
  <w:style w:type="paragraph" w:customStyle="1" w:styleId="7DB9DC3C359F4B4CA6593B8175D3DF08">
    <w:name w:val="7DB9DC3C359F4B4CA6593B8175D3DF08"/>
  </w:style>
  <w:style w:type="paragraph" w:customStyle="1" w:styleId="C87AB387D47B47E0BFF5DBECBDE9F3E6">
    <w:name w:val="C87AB387D47B47E0BFF5DBECBDE9F3E6"/>
  </w:style>
  <w:style w:type="paragraph" w:customStyle="1" w:styleId="ECB68B5DAB1E4DE483B4348C319ACBC4">
    <w:name w:val="ECB68B5DAB1E4DE483B4348C319ACBC4"/>
  </w:style>
  <w:style w:type="paragraph" w:customStyle="1" w:styleId="92D34CBD658A43D2A92B4A11361AFCD3">
    <w:name w:val="92D34CBD658A43D2A92B4A11361AFCD3"/>
  </w:style>
  <w:style w:type="paragraph" w:customStyle="1" w:styleId="7FD17DFDC5144D5F8D089798E11A7A0B">
    <w:name w:val="7FD17DFDC5144D5F8D089798E11A7A0B"/>
  </w:style>
  <w:style w:type="paragraph" w:customStyle="1" w:styleId="2184B626DCF2406FBAA9898DE18C4040">
    <w:name w:val="2184B626DCF2406FBAA9898DE18C4040"/>
  </w:style>
  <w:style w:type="paragraph" w:customStyle="1" w:styleId="E1FEF4CFAEB34A4B9DE96DEA43CA1381">
    <w:name w:val="E1FEF4CFAEB34A4B9DE96DEA43CA138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93552CC38824CA29B19A590A12EFEFC">
    <w:name w:val="793552CC38824CA29B19A590A12EFEFC"/>
  </w:style>
  <w:style w:type="paragraph" w:customStyle="1" w:styleId="09B1636D6A9241ED8189D2C441D8811F">
    <w:name w:val="09B1636D6A9241ED8189D2C441D8811F"/>
  </w:style>
  <w:style w:type="paragraph" w:customStyle="1" w:styleId="F35C3036BBC3424A97233F5409010981">
    <w:name w:val="F35C3036BBC3424A97233F5409010981"/>
  </w:style>
  <w:style w:type="paragraph" w:customStyle="1" w:styleId="C1C9EA5E0BEA45DAB3E00810EA78CFFC">
    <w:name w:val="C1C9EA5E0BEA45DAB3E00810EA78CFFC"/>
  </w:style>
  <w:style w:type="paragraph" w:customStyle="1" w:styleId="48773167DE73404B963E10848DF88111">
    <w:name w:val="48773167DE73404B963E10848DF88111"/>
  </w:style>
  <w:style w:type="paragraph" w:customStyle="1" w:styleId="4367799C55E94208B38AB54692918259">
    <w:name w:val="4367799C55E94208B38AB54692918259"/>
  </w:style>
  <w:style w:type="paragraph" w:customStyle="1" w:styleId="A5DA05B3CB0D4A608DB25F848A472BC1">
    <w:name w:val="A5DA05B3CB0D4A608DB25F848A472BC1"/>
  </w:style>
  <w:style w:type="paragraph" w:customStyle="1" w:styleId="FA9D63C047534689B96C285917FF86CE">
    <w:name w:val="FA9D63C047534689B96C285917FF86CE"/>
  </w:style>
  <w:style w:type="paragraph" w:customStyle="1" w:styleId="C54F7ECEFA784913A700169163C4D167">
    <w:name w:val="C54F7ECEFA784913A700169163C4D167"/>
  </w:style>
  <w:style w:type="paragraph" w:customStyle="1" w:styleId="7353D147E0574CFDB1FF046E80D26596">
    <w:name w:val="7353D147E0574CFDB1FF046E80D26596"/>
  </w:style>
  <w:style w:type="paragraph" w:customStyle="1" w:styleId="B8B7E59C03254316A0925133878B8E88">
    <w:name w:val="B8B7E59C03254316A0925133878B8E88"/>
  </w:style>
  <w:style w:type="paragraph" w:customStyle="1" w:styleId="1C07F93F57FC4EFB9BE64B4A7965847F">
    <w:name w:val="1C07F93F57FC4EFB9BE64B4A7965847F"/>
  </w:style>
  <w:style w:type="paragraph" w:customStyle="1" w:styleId="6EB0BE25236E4157A043B2ECC88DC513">
    <w:name w:val="6EB0BE25236E4157A043B2ECC88DC513"/>
  </w:style>
  <w:style w:type="paragraph" w:customStyle="1" w:styleId="FEDCAE8211B046059E38637215FA055D">
    <w:name w:val="FEDCAE8211B046059E38637215FA055D"/>
  </w:style>
  <w:style w:type="paragraph" w:customStyle="1" w:styleId="FB56967BC5574A8796454D82EDAEE398">
    <w:name w:val="FB56967BC5574A8796454D82EDAEE398"/>
  </w:style>
  <w:style w:type="paragraph" w:customStyle="1" w:styleId="D23085EFA4FA437A84596A9D4C1D3534">
    <w:name w:val="D23085EFA4FA437A84596A9D4C1D3534"/>
  </w:style>
  <w:style w:type="paragraph" w:customStyle="1" w:styleId="C5F7746DFF364A778308086B9F94FE19">
    <w:name w:val="C5F7746DFF364A778308086B9F94FE19"/>
  </w:style>
  <w:style w:type="paragraph" w:customStyle="1" w:styleId="78A8D7CA29EA4C4D81E295156E0AF0F6">
    <w:name w:val="78A8D7CA29EA4C4D81E295156E0AF0F6"/>
  </w:style>
  <w:style w:type="paragraph" w:customStyle="1" w:styleId="E252B8BBBDB64C5EB17A0BA65D1ED6C4">
    <w:name w:val="E252B8BBBDB64C5EB17A0BA65D1ED6C4"/>
  </w:style>
  <w:style w:type="paragraph" w:customStyle="1" w:styleId="EF94BCB44F5E48029CE44E78D06FEDD4">
    <w:name w:val="EF94BCB44F5E48029CE44E78D06FEDD4"/>
  </w:style>
  <w:style w:type="paragraph" w:customStyle="1" w:styleId="4D3D0DBD6A0B479A80950095EB4B9D65">
    <w:name w:val="4D3D0DBD6A0B479A80950095EB4B9D65"/>
  </w:style>
  <w:style w:type="paragraph" w:customStyle="1" w:styleId="0E30F135066B42E98E2945C56D342E80">
    <w:name w:val="0E30F135066B42E98E2945C56D342E80"/>
  </w:style>
  <w:style w:type="paragraph" w:customStyle="1" w:styleId="D7524069C4464A08AD2227DCCE5DDAEE">
    <w:name w:val="D7524069C4464A08AD2227DCCE5DDAEE"/>
  </w:style>
  <w:style w:type="paragraph" w:customStyle="1" w:styleId="87BE8F73333A4058AD649988737261B6">
    <w:name w:val="87BE8F73333A4058AD649988737261B6"/>
  </w:style>
  <w:style w:type="paragraph" w:customStyle="1" w:styleId="2FDE85EA16974E0EAB4E537BF3A8FFDE">
    <w:name w:val="2FDE85EA16974E0EAB4E537BF3A8FFDE"/>
  </w:style>
  <w:style w:type="paragraph" w:customStyle="1" w:styleId="111C37DC3F0948ABAB00700B13BC3454">
    <w:name w:val="111C37DC3F0948ABAB00700B13BC3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373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2023-07-31T11:48:00Z</dcterms:created>
  <dcterms:modified xsi:type="dcterms:W3CDTF">2023-07-31T23:01:00Z</dcterms:modified>
  <cp:category/>
</cp:coreProperties>
</file>